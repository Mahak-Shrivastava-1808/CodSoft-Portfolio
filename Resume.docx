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857B5" w14:textId="343DF716" w:rsidR="00A839BE" w:rsidRDefault="000922BF" w:rsidP="00355D8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83CCBA0" wp14:editId="0F0EEABD">
                <wp:simplePos x="0" y="0"/>
                <wp:positionH relativeFrom="column">
                  <wp:posOffset>-182880</wp:posOffset>
                </wp:positionH>
                <wp:positionV relativeFrom="paragraph">
                  <wp:posOffset>-228600</wp:posOffset>
                </wp:positionV>
                <wp:extent cx="2852928" cy="10058400"/>
                <wp:effectExtent l="0" t="0" r="5080" b="0"/>
                <wp:wrapNone/>
                <wp:docPr id="1652758859" name="Rectangle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928" cy="1005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621F2" id="Rectangle 7" o:spid="_x0000_s1026" alt="&quot;&quot;" style="position:absolute;margin-left:-14.4pt;margin-top:-18pt;width:224.65pt;height:11in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" fillcolor="#dee3ea [660]" stroked="f" strokeweight="1pt"/>
            </w:pict>
          </mc:Fallback>
        </mc:AlternateConten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778"/>
        <w:gridCol w:w="6925"/>
      </w:tblGrid>
      <w:tr w:rsidR="00A839BE" w:rsidRPr="00320ECB" w14:paraId="4C026653" w14:textId="77777777" w:rsidTr="00824394">
        <w:trPr>
          <w:trHeight w:val="3312"/>
          <w:jc w:val="center"/>
        </w:trPr>
        <w:tc>
          <w:tcPr>
            <w:tcW w:w="3780" w:type="dxa"/>
            <w:shd w:val="clear" w:color="auto" w:fill="auto"/>
            <w:tcMar>
              <w:left w:w="634" w:type="dxa"/>
            </w:tcMar>
            <w:vAlign w:val="center"/>
          </w:tcPr>
          <w:p w14:paraId="11C60B02" w14:textId="18BE8786" w:rsidR="000922BF" w:rsidRPr="000922BF" w:rsidRDefault="000922BF" w:rsidP="000922BF">
            <w:pPr>
              <w:pStyle w:val="Heading2"/>
              <w:rPr>
                <w:sz w:val="36"/>
                <w:szCs w:val="36"/>
              </w:rPr>
            </w:pPr>
          </w:p>
          <w:p w14:paraId="10E7F155" w14:textId="77777777" w:rsidR="000922BF" w:rsidRDefault="000922BF" w:rsidP="000922BF">
            <w:pPr>
              <w:rPr>
                <w:color w:val="5F483E" w:themeColor="accent4" w:themeShade="BF"/>
                <w:sz w:val="36"/>
                <w:szCs w:val="36"/>
              </w:rPr>
            </w:pPr>
          </w:p>
          <w:p w14:paraId="0E238529" w14:textId="77777777" w:rsidR="000922BF" w:rsidRDefault="000922BF" w:rsidP="000922BF">
            <w:pPr>
              <w:rPr>
                <w:color w:val="5F483E" w:themeColor="accent4" w:themeShade="BF"/>
                <w:sz w:val="36"/>
                <w:szCs w:val="36"/>
              </w:rPr>
            </w:pPr>
          </w:p>
          <w:p w14:paraId="4E6ACCE7" w14:textId="7DB31B5E" w:rsidR="000922BF" w:rsidRDefault="000922BF" w:rsidP="000922BF">
            <w:pPr>
              <w:rPr>
                <w:color w:val="5F483E" w:themeColor="accent4" w:themeShade="BF"/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1036700855"/>
                <w:placeholder>
                  <w:docPart w:val="2441D30D251F49B38426A6AE2B21886F"/>
                </w:placeholder>
                <w:temporary/>
                <w:showingPlcHdr/>
                <w15:appearance w15:val="hidden"/>
              </w:sdtPr>
              <w:sdtContent>
                <w:r w:rsidRPr="000922BF">
                  <w:rPr>
                    <w:rFonts w:ascii="Bookman Old Style" w:hAnsi="Bookman Old Style"/>
                    <w:sz w:val="40"/>
                    <w:szCs w:val="40"/>
                  </w:rPr>
                  <w:t>CONTACT</w:t>
                </w:r>
              </w:sdtContent>
            </w:sdt>
          </w:p>
          <w:p w14:paraId="75A10199" w14:textId="03B83F8E" w:rsidR="000922BF" w:rsidRPr="000922BF" w:rsidRDefault="000922BF" w:rsidP="000922BF">
            <w:pPr>
              <w:rPr>
                <w:color w:val="5F483E" w:themeColor="accent4" w:themeShade="BF"/>
                <w:sz w:val="36"/>
                <w:szCs w:val="36"/>
              </w:rPr>
            </w:pPr>
            <w:proofErr w:type="spellStart"/>
            <w:r w:rsidRPr="000922BF">
              <w:rPr>
                <w:color w:val="5F483E" w:themeColor="accent4" w:themeShade="BF"/>
                <w:sz w:val="36"/>
                <w:szCs w:val="36"/>
              </w:rPr>
              <w:t>Golpada</w:t>
            </w:r>
            <w:proofErr w:type="spellEnd"/>
            <w:r w:rsidRPr="000922BF">
              <w:rPr>
                <w:color w:val="5F483E" w:themeColor="accent4" w:themeShade="BF"/>
                <w:sz w:val="36"/>
                <w:szCs w:val="36"/>
              </w:rPr>
              <w:t xml:space="preserve"> </w:t>
            </w:r>
          </w:p>
          <w:p w14:paraId="3CC73B6D" w14:textId="77777777" w:rsidR="000922BF" w:rsidRPr="000922BF" w:rsidRDefault="000922BF" w:rsidP="000922BF">
            <w:pPr>
              <w:rPr>
                <w:color w:val="5F483E" w:themeColor="accent4" w:themeShade="BF"/>
                <w:sz w:val="36"/>
                <w:szCs w:val="36"/>
              </w:rPr>
            </w:pPr>
            <w:r w:rsidRPr="000922BF">
              <w:rPr>
                <w:color w:val="5F483E" w:themeColor="accent4" w:themeShade="BF"/>
                <w:sz w:val="36"/>
                <w:szCs w:val="36"/>
              </w:rPr>
              <w:t>Kila Gate</w:t>
            </w:r>
          </w:p>
          <w:p w14:paraId="423F8D5A" w14:textId="77777777" w:rsidR="000922BF" w:rsidRPr="000922BF" w:rsidRDefault="000922BF" w:rsidP="000922BF">
            <w:pPr>
              <w:rPr>
                <w:color w:val="5F483E" w:themeColor="accent4" w:themeShade="BF"/>
                <w:sz w:val="36"/>
                <w:szCs w:val="36"/>
              </w:rPr>
            </w:pPr>
            <w:r w:rsidRPr="000922BF">
              <w:rPr>
                <w:color w:val="5F483E" w:themeColor="accent4" w:themeShade="BF"/>
                <w:sz w:val="36"/>
                <w:szCs w:val="36"/>
              </w:rPr>
              <w:t>Gwalior</w:t>
            </w:r>
          </w:p>
          <w:p w14:paraId="1B1E9DD9" w14:textId="77777777" w:rsidR="000922BF" w:rsidRPr="000922BF" w:rsidRDefault="000922BF" w:rsidP="000922BF">
            <w:pPr>
              <w:rPr>
                <w:color w:val="5F483E" w:themeColor="accent4" w:themeShade="BF"/>
                <w:sz w:val="36"/>
                <w:szCs w:val="36"/>
              </w:rPr>
            </w:pPr>
            <w:hyperlink r:id="rId10" w:history="1">
              <w:r w:rsidRPr="000922BF">
                <w:rPr>
                  <w:rStyle w:val="Hyperlink"/>
                  <w:sz w:val="36"/>
                  <w:szCs w:val="36"/>
                </w:rPr>
                <w:t>mahakshrivastava180804@gmail.com</w:t>
              </w:r>
            </w:hyperlink>
          </w:p>
          <w:p w14:paraId="383985C2" w14:textId="72439B19" w:rsidR="00A839BE" w:rsidRPr="000922BF" w:rsidRDefault="000922BF" w:rsidP="000922BF">
            <w:pPr>
              <w:rPr>
                <w:sz w:val="36"/>
                <w:szCs w:val="36"/>
              </w:rPr>
            </w:pPr>
            <w:r w:rsidRPr="000922BF">
              <w:rPr>
                <w:sz w:val="36"/>
                <w:szCs w:val="36"/>
              </w:rPr>
              <w:t>9770645897</w:t>
            </w:r>
          </w:p>
        </w:tc>
        <w:tc>
          <w:tcPr>
            <w:tcW w:w="6930" w:type="dxa"/>
            <w:shd w:val="clear" w:color="auto" w:fill="auto"/>
          </w:tcPr>
          <w:p w14:paraId="11CD3680" w14:textId="716F1B79" w:rsidR="00A839BE" w:rsidRPr="004B5DCD" w:rsidRDefault="004B5DCD" w:rsidP="00A92A90">
            <w:pPr>
              <w:pStyle w:val="Title"/>
              <w:rPr>
                <w:sz w:val="56"/>
              </w:rPr>
            </w:pPr>
            <w:r w:rsidRPr="004B5DCD">
              <w:rPr>
                <w:sz w:val="56"/>
              </w:rPr>
              <w:t>MAHAK</w:t>
            </w:r>
          </w:p>
          <w:p w14:paraId="031478AE" w14:textId="77777777" w:rsidR="00FF29AA" w:rsidRDefault="004B5DCD" w:rsidP="00FF29AA">
            <w:pPr>
              <w:pStyle w:val="Subtitle"/>
              <w:rPr>
                <w:noProof/>
                <w:lang w:eastAsia="en-AU"/>
              </w:rPr>
            </w:pPr>
            <w:r w:rsidRPr="004B5DCD">
              <w:rPr>
                <w:sz w:val="56"/>
                <w:szCs w:val="56"/>
              </w:rPr>
              <w:t>SHRIVASTA</w:t>
            </w:r>
            <w:r w:rsidR="00FF29AA">
              <w:rPr>
                <w:sz w:val="56"/>
                <w:szCs w:val="56"/>
              </w:rPr>
              <w:t>va</w:t>
            </w:r>
          </w:p>
          <w:p w14:paraId="49540E38" w14:textId="77777777" w:rsidR="00FF29AA" w:rsidRDefault="00FF29AA" w:rsidP="00FF29AA">
            <w:pPr>
              <w:pStyle w:val="Subtitle"/>
              <w:rPr>
                <w:noProof/>
                <w:lang w:eastAsia="en-AU"/>
              </w:rPr>
            </w:pPr>
          </w:p>
          <w:p w14:paraId="77A5DA6B" w14:textId="43665EEA" w:rsidR="00E5183E" w:rsidRPr="00FF29AA" w:rsidRDefault="00E5183E" w:rsidP="00FF29AA">
            <w:pPr>
              <w:pStyle w:val="Subtitle"/>
              <w:rPr>
                <w:sz w:val="56"/>
                <w:szCs w:val="56"/>
              </w:rPr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2152B96C" wp14:editId="7DA01DC7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1D777C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C2CD068" w14:textId="77777777" w:rsidR="00FF29AA" w:rsidRPr="00276ADF" w:rsidRDefault="00FF29AA" w:rsidP="00FF29AA">
            <w:pPr>
              <w:pStyle w:val="Heading2"/>
            </w:pPr>
            <w:sdt>
              <w:sdtPr>
                <w:id w:val="785311086"/>
                <w:placeholder>
                  <w:docPart w:val="32DFB8BAF0E8467A981539375BB4D0A2"/>
                </w:placeholder>
                <w:temporary/>
                <w:showingPlcHdr/>
                <w15:appearance w15:val="hidden"/>
              </w:sdtPr>
              <w:sdtContent>
                <w:r w:rsidRPr="00353B04">
                  <w:t>Education</w:t>
                </w:r>
              </w:sdtContent>
            </w:sdt>
          </w:p>
          <w:p w14:paraId="63F748CA" w14:textId="77777777" w:rsidR="00FF29AA" w:rsidRPr="004B5DCD" w:rsidRDefault="00FF29AA" w:rsidP="00FF29AA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4B5DCD">
              <w:rPr>
                <w:sz w:val="22"/>
                <w:szCs w:val="22"/>
              </w:rPr>
              <w:t>10</w:t>
            </w:r>
            <w:r w:rsidRPr="004B5DCD">
              <w:rPr>
                <w:sz w:val="22"/>
                <w:szCs w:val="22"/>
                <w:vertAlign w:val="superscript"/>
              </w:rPr>
              <w:t>th</w:t>
            </w:r>
            <w:r w:rsidRPr="004B5DCD">
              <w:rPr>
                <w:sz w:val="22"/>
                <w:szCs w:val="22"/>
              </w:rPr>
              <w:t xml:space="preserve"> qualified with 79.3% from M.P. </w:t>
            </w:r>
            <w:proofErr w:type="gramStart"/>
            <w:r w:rsidRPr="004B5DCD">
              <w:rPr>
                <w:sz w:val="22"/>
                <w:szCs w:val="22"/>
              </w:rPr>
              <w:t>Board ,</w:t>
            </w:r>
            <w:proofErr w:type="gramEnd"/>
            <w:r w:rsidRPr="004B5DCD">
              <w:rPr>
                <w:sz w:val="22"/>
                <w:szCs w:val="22"/>
              </w:rPr>
              <w:t xml:space="preserve"> Bhopal in 2020.</w:t>
            </w:r>
          </w:p>
          <w:p w14:paraId="20B06BF0" w14:textId="77777777" w:rsidR="00FF29AA" w:rsidRPr="004B5DCD" w:rsidRDefault="00FF29AA" w:rsidP="00FF29AA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4B5DCD">
              <w:rPr>
                <w:sz w:val="22"/>
                <w:szCs w:val="22"/>
              </w:rPr>
              <w:t>12</w:t>
            </w:r>
            <w:r w:rsidRPr="004B5DCD">
              <w:rPr>
                <w:sz w:val="22"/>
                <w:szCs w:val="22"/>
                <w:vertAlign w:val="superscript"/>
              </w:rPr>
              <w:t>th</w:t>
            </w:r>
            <w:r w:rsidRPr="004B5DCD">
              <w:rPr>
                <w:sz w:val="22"/>
                <w:szCs w:val="22"/>
              </w:rPr>
              <w:t xml:space="preserve"> qualified with 72.6% from M.P. </w:t>
            </w:r>
            <w:proofErr w:type="gramStart"/>
            <w:r w:rsidRPr="004B5DCD">
              <w:rPr>
                <w:sz w:val="22"/>
                <w:szCs w:val="22"/>
              </w:rPr>
              <w:t>Board ,</w:t>
            </w:r>
            <w:proofErr w:type="gramEnd"/>
            <w:r w:rsidRPr="004B5DCD">
              <w:rPr>
                <w:sz w:val="22"/>
                <w:szCs w:val="22"/>
              </w:rPr>
              <w:t xml:space="preserve"> Bhopal in 2022.</w:t>
            </w:r>
          </w:p>
          <w:p w14:paraId="2B29A803" w14:textId="77777777" w:rsidR="00FF29AA" w:rsidRPr="004B5DCD" w:rsidRDefault="00FF29AA" w:rsidP="00FF29AA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proofErr w:type="gramStart"/>
            <w:r w:rsidRPr="004B5DCD">
              <w:rPr>
                <w:sz w:val="22"/>
                <w:szCs w:val="22"/>
              </w:rPr>
              <w:t>B.Tech</w:t>
            </w:r>
            <w:proofErr w:type="spellEnd"/>
            <w:proofErr w:type="gramEnd"/>
            <w:r w:rsidRPr="004B5DCD">
              <w:rPr>
                <w:sz w:val="22"/>
                <w:szCs w:val="22"/>
              </w:rPr>
              <w:t xml:space="preserve"> pursuing from Vikrant Group of Institutions , Gwalior</w:t>
            </w:r>
            <w:r>
              <w:rPr>
                <w:sz w:val="22"/>
                <w:szCs w:val="22"/>
              </w:rPr>
              <w:t>.</w:t>
            </w:r>
          </w:p>
          <w:p w14:paraId="30B933BB" w14:textId="5ECEA04C" w:rsidR="00A839BE" w:rsidRPr="00276ADF" w:rsidRDefault="00A839BE" w:rsidP="00FF29AA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A839BE" w:rsidRPr="00320ECB" w14:paraId="55D949A8" w14:textId="77777777" w:rsidTr="009E2041">
        <w:trPr>
          <w:trHeight w:val="6682"/>
          <w:jc w:val="center"/>
        </w:trPr>
        <w:tc>
          <w:tcPr>
            <w:tcW w:w="3780" w:type="dxa"/>
            <w:shd w:val="clear" w:color="auto" w:fill="auto"/>
          </w:tcPr>
          <w:p w14:paraId="64EFF408" w14:textId="77777777" w:rsidR="00D84359" w:rsidRPr="00772C66" w:rsidRDefault="00D84359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2A34851" wp14:editId="4D1A09FE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7C09045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471B264" w14:textId="77777777" w:rsidR="00A839BE" w:rsidRDefault="00A839BE" w:rsidP="009E2041"/>
          <w:p w14:paraId="78D59E36" w14:textId="38C1BAAB" w:rsidR="00D84359" w:rsidRPr="00154F17" w:rsidRDefault="004B5DCD" w:rsidP="00D84359">
            <w:pPr>
              <w:pStyle w:val="Heading2"/>
            </w:pPr>
            <w:r>
              <w:t>PROFILE</w:t>
            </w:r>
          </w:p>
          <w:p w14:paraId="0876CBDF" w14:textId="6EA0B259" w:rsidR="00D84359" w:rsidRDefault="004B5DCD" w:rsidP="00D84359">
            <w:r>
              <w:rPr>
                <w:color w:val="5F483E" w:themeColor="accent4" w:themeShade="BF"/>
              </w:rPr>
              <w:t>I am a technical student pursuing Bachelors of Technology from Computer Science Engineering.</w:t>
            </w:r>
          </w:p>
          <w:p w14:paraId="5077D59F" w14:textId="77777777" w:rsidR="00824394" w:rsidRPr="00772C66" w:rsidRDefault="00824394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7AFE2273" wp14:editId="027C8A12">
                      <wp:extent cx="1700784" cy="0"/>
                      <wp:effectExtent l="0" t="0" r="0" b="0"/>
                      <wp:docPr id="16" name="Straight Connector 1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B7E3A2A" id="Straight Connector 16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04B03AA" w14:textId="77777777" w:rsidR="00D84359" w:rsidRDefault="00D84359" w:rsidP="00D84359"/>
          <w:p w14:paraId="78D84E7F" w14:textId="004A39BE" w:rsidR="00D84359" w:rsidRPr="00154F17" w:rsidRDefault="00CF6522" w:rsidP="00D84359">
            <w:pPr>
              <w:pStyle w:val="Heading2"/>
            </w:pPr>
            <w:r>
              <w:t>PERSONAL Details</w:t>
            </w:r>
          </w:p>
          <w:p w14:paraId="139F49B1" w14:textId="4219D9F9" w:rsidR="000922BF" w:rsidRDefault="000922BF" w:rsidP="00D84359">
            <w:pPr>
              <w:rPr>
                <w:b/>
                <w:bCs/>
                <w:color w:val="5F483E" w:themeColor="accent4" w:themeShade="BF"/>
              </w:rPr>
            </w:pPr>
            <w:proofErr w:type="gramStart"/>
            <w:r>
              <w:rPr>
                <w:b/>
                <w:bCs/>
                <w:color w:val="5F483E" w:themeColor="accent4" w:themeShade="BF"/>
              </w:rPr>
              <w:t>DOB :</w:t>
            </w:r>
            <w:proofErr w:type="gramEnd"/>
            <w:r>
              <w:rPr>
                <w:b/>
                <w:bCs/>
                <w:color w:val="5F483E" w:themeColor="accent4" w:themeShade="BF"/>
              </w:rPr>
              <w:t xml:space="preserve"> </w:t>
            </w:r>
            <w:r w:rsidRPr="000922BF">
              <w:rPr>
                <w:color w:val="5F483E" w:themeColor="accent4" w:themeShade="BF"/>
              </w:rPr>
              <w:t>13/08/2004</w:t>
            </w:r>
          </w:p>
          <w:p w14:paraId="4F8682AB" w14:textId="61740F18" w:rsidR="000922BF" w:rsidRPr="000922BF" w:rsidRDefault="000922BF" w:rsidP="00D84359">
            <w:pPr>
              <w:rPr>
                <w:color w:val="5F483E" w:themeColor="accent4" w:themeShade="BF"/>
              </w:rPr>
            </w:pPr>
            <w:r>
              <w:rPr>
                <w:b/>
                <w:bCs/>
                <w:color w:val="5F483E" w:themeColor="accent4" w:themeShade="BF"/>
              </w:rPr>
              <w:t xml:space="preserve">Father’s </w:t>
            </w:r>
            <w:proofErr w:type="gramStart"/>
            <w:r>
              <w:rPr>
                <w:b/>
                <w:bCs/>
                <w:color w:val="5F483E" w:themeColor="accent4" w:themeShade="BF"/>
              </w:rPr>
              <w:t>Name :</w:t>
            </w:r>
            <w:proofErr w:type="gramEnd"/>
            <w:r>
              <w:rPr>
                <w:color w:val="5F483E" w:themeColor="accent4" w:themeShade="BF"/>
              </w:rPr>
              <w:t xml:space="preserve"> Mr. Chandra Prakash Shrivastava</w:t>
            </w:r>
          </w:p>
          <w:p w14:paraId="7D6BC0E4" w14:textId="4A407269" w:rsidR="000922BF" w:rsidRPr="000922BF" w:rsidRDefault="000922BF" w:rsidP="00D84359">
            <w:pPr>
              <w:rPr>
                <w:color w:val="5F483E" w:themeColor="accent4" w:themeShade="BF"/>
              </w:rPr>
            </w:pPr>
            <w:r>
              <w:rPr>
                <w:b/>
                <w:bCs/>
                <w:color w:val="5F483E" w:themeColor="accent4" w:themeShade="BF"/>
              </w:rPr>
              <w:t xml:space="preserve">Mother’s </w:t>
            </w:r>
            <w:proofErr w:type="gramStart"/>
            <w:r>
              <w:rPr>
                <w:b/>
                <w:bCs/>
                <w:color w:val="5F483E" w:themeColor="accent4" w:themeShade="BF"/>
              </w:rPr>
              <w:t>Name :</w:t>
            </w:r>
            <w:proofErr w:type="gramEnd"/>
            <w:r>
              <w:rPr>
                <w:b/>
                <w:bCs/>
                <w:color w:val="5F483E" w:themeColor="accent4" w:themeShade="BF"/>
              </w:rPr>
              <w:t xml:space="preserve"> </w:t>
            </w:r>
            <w:r w:rsidRPr="000922BF">
              <w:rPr>
                <w:color w:val="5F483E" w:themeColor="accent4" w:themeShade="BF"/>
              </w:rPr>
              <w:t>Mrs. Vimla Shrivastava</w:t>
            </w:r>
          </w:p>
          <w:p w14:paraId="3D2A8C67" w14:textId="401F59A7" w:rsidR="000922BF" w:rsidRPr="000922BF" w:rsidRDefault="000922BF" w:rsidP="00D84359">
            <w:pPr>
              <w:rPr>
                <w:color w:val="5F483E" w:themeColor="accent4" w:themeShade="BF"/>
              </w:rPr>
            </w:pPr>
            <w:r>
              <w:rPr>
                <w:b/>
                <w:bCs/>
                <w:color w:val="5F483E" w:themeColor="accent4" w:themeShade="BF"/>
              </w:rPr>
              <w:t xml:space="preserve">Language </w:t>
            </w:r>
            <w:proofErr w:type="gramStart"/>
            <w:r>
              <w:rPr>
                <w:b/>
                <w:bCs/>
                <w:color w:val="5F483E" w:themeColor="accent4" w:themeShade="BF"/>
              </w:rPr>
              <w:t>Known :</w:t>
            </w:r>
            <w:proofErr w:type="gramEnd"/>
            <w:r>
              <w:rPr>
                <w:b/>
                <w:bCs/>
                <w:color w:val="5F483E" w:themeColor="accent4" w:themeShade="BF"/>
              </w:rPr>
              <w:t xml:space="preserve"> </w:t>
            </w:r>
            <w:r w:rsidRPr="000922BF">
              <w:rPr>
                <w:color w:val="5F483E" w:themeColor="accent4" w:themeShade="BF"/>
              </w:rPr>
              <w:t>English , Hindi</w:t>
            </w:r>
          </w:p>
          <w:p w14:paraId="1D4851C1" w14:textId="77EF8224" w:rsidR="000922BF" w:rsidRPr="000922BF" w:rsidRDefault="000922BF" w:rsidP="00D84359">
            <w:pPr>
              <w:rPr>
                <w:b/>
                <w:bCs/>
                <w:color w:val="5F483E" w:themeColor="accent4" w:themeShade="BF"/>
              </w:rPr>
            </w:pPr>
            <w:proofErr w:type="gramStart"/>
            <w:r>
              <w:rPr>
                <w:b/>
                <w:bCs/>
                <w:color w:val="5F483E" w:themeColor="accent4" w:themeShade="BF"/>
              </w:rPr>
              <w:t>Gender :</w:t>
            </w:r>
            <w:proofErr w:type="gramEnd"/>
            <w:r>
              <w:rPr>
                <w:b/>
                <w:bCs/>
                <w:color w:val="5F483E" w:themeColor="accent4" w:themeShade="BF"/>
              </w:rPr>
              <w:t xml:space="preserve"> </w:t>
            </w:r>
            <w:r w:rsidRPr="000922BF">
              <w:rPr>
                <w:color w:val="5F483E" w:themeColor="accent4" w:themeShade="BF"/>
              </w:rPr>
              <w:t>Female</w:t>
            </w:r>
          </w:p>
        </w:tc>
        <w:tc>
          <w:tcPr>
            <w:tcW w:w="6930" w:type="dxa"/>
            <w:shd w:val="clear" w:color="auto" w:fill="auto"/>
          </w:tcPr>
          <w:p w14:paraId="23652226" w14:textId="32A2C717" w:rsidR="0007266C" w:rsidRPr="00772C66" w:rsidRDefault="0007266C" w:rsidP="004B5DCD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7EC9846A" wp14:editId="13E9D957">
                      <wp:extent cx="3684905" cy="0"/>
                      <wp:effectExtent l="0" t="0" r="0" b="0"/>
                      <wp:docPr id="15" name="Straight Connector 1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AE42C5D" id="Straight Connector 1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9DBC74B" w14:textId="77777777" w:rsidR="0007266C" w:rsidRDefault="0007266C" w:rsidP="00D84359"/>
          <w:p w14:paraId="7F7990FD" w14:textId="679D8005" w:rsidR="0007266C" w:rsidRDefault="006E4CB3" w:rsidP="0007266C">
            <w:pPr>
              <w:pStyle w:val="Heading2"/>
            </w:pPr>
            <w:r>
              <w:t>SKILLS</w:t>
            </w:r>
          </w:p>
          <w:p w14:paraId="60C53F7E" w14:textId="0CA6E7C3" w:rsidR="00CF6522" w:rsidRDefault="00CF6522" w:rsidP="00D84359">
            <w:r>
              <w:t>SOFT SKILLS</w:t>
            </w:r>
          </w:p>
          <w:p w14:paraId="60C9D2B8" w14:textId="645DC14D" w:rsidR="00CF6522" w:rsidRDefault="00CF6522" w:rsidP="00CF6522">
            <w:pPr>
              <w:pStyle w:val="ListParagraph"/>
              <w:numPr>
                <w:ilvl w:val="0"/>
                <w:numId w:val="6"/>
              </w:numPr>
            </w:pPr>
            <w:r>
              <w:t>Time Management.</w:t>
            </w:r>
          </w:p>
          <w:p w14:paraId="19F26DC6" w14:textId="279C5688" w:rsidR="00CF6522" w:rsidRDefault="00CF6522" w:rsidP="00CF6522">
            <w:pPr>
              <w:pStyle w:val="ListParagraph"/>
              <w:numPr>
                <w:ilvl w:val="0"/>
                <w:numId w:val="6"/>
              </w:numPr>
            </w:pPr>
            <w:r>
              <w:t>Team Work.</w:t>
            </w:r>
          </w:p>
          <w:p w14:paraId="4BDF6646" w14:textId="66D8D626" w:rsidR="00CF6522" w:rsidRDefault="00CF6522" w:rsidP="00CF6522">
            <w:pPr>
              <w:pStyle w:val="ListParagraph"/>
              <w:numPr>
                <w:ilvl w:val="0"/>
                <w:numId w:val="6"/>
              </w:numPr>
            </w:pPr>
            <w:r>
              <w:t>Communication Skills.</w:t>
            </w:r>
          </w:p>
          <w:p w14:paraId="31E99BFF" w14:textId="4D1568FA" w:rsidR="00CF6522" w:rsidRDefault="00CF6522" w:rsidP="00D84359">
            <w:r>
              <w:t>TECHNICAL SKILLS</w:t>
            </w:r>
          </w:p>
          <w:p w14:paraId="1453559F" w14:textId="01A3A8B1" w:rsidR="00CF6522" w:rsidRDefault="00CF6522" w:rsidP="00CF6522">
            <w:pPr>
              <w:pStyle w:val="ListParagraph"/>
              <w:numPr>
                <w:ilvl w:val="0"/>
                <w:numId w:val="8"/>
              </w:numPr>
            </w:pPr>
            <w:r>
              <w:t>HTML</w:t>
            </w:r>
          </w:p>
          <w:p w14:paraId="3C9B812B" w14:textId="0E0CB557" w:rsidR="00CF6522" w:rsidRDefault="00CF6522" w:rsidP="00CF6522">
            <w:pPr>
              <w:pStyle w:val="ListParagraph"/>
              <w:numPr>
                <w:ilvl w:val="0"/>
                <w:numId w:val="8"/>
              </w:numPr>
            </w:pPr>
            <w:r>
              <w:t>CSS</w:t>
            </w:r>
          </w:p>
          <w:p w14:paraId="39778449" w14:textId="50CF2F0F" w:rsidR="00CF6522" w:rsidRDefault="00CF6522" w:rsidP="00CF6522">
            <w:pPr>
              <w:pStyle w:val="ListParagraph"/>
              <w:numPr>
                <w:ilvl w:val="0"/>
                <w:numId w:val="8"/>
              </w:numPr>
            </w:pPr>
            <w:r>
              <w:t>JS</w:t>
            </w:r>
          </w:p>
          <w:p w14:paraId="2A0CFD80" w14:textId="43254E8C" w:rsidR="00CF6522" w:rsidRDefault="00CF6522" w:rsidP="00CF6522">
            <w:pPr>
              <w:pStyle w:val="ListParagraph"/>
              <w:numPr>
                <w:ilvl w:val="0"/>
                <w:numId w:val="8"/>
              </w:numPr>
            </w:pPr>
            <w:r>
              <w:t>C++</w:t>
            </w:r>
          </w:p>
          <w:p w14:paraId="73452A1E" w14:textId="49783616" w:rsidR="00CF6522" w:rsidRDefault="00CF6522" w:rsidP="00CF6522">
            <w:pPr>
              <w:pStyle w:val="ListParagraph"/>
              <w:numPr>
                <w:ilvl w:val="0"/>
                <w:numId w:val="8"/>
              </w:numPr>
            </w:pPr>
            <w:r>
              <w:t>Basics Of Python</w:t>
            </w:r>
          </w:p>
          <w:p w14:paraId="3A0D9DE7" w14:textId="1F5025C2" w:rsidR="0007266C" w:rsidRPr="00772C66" w:rsidRDefault="0007266C" w:rsidP="00D84359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D438858" wp14:editId="72D2521C">
                      <wp:extent cx="3684905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1A2419F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76F6CE7" w14:textId="77777777" w:rsidR="0007266C" w:rsidRDefault="0007266C" w:rsidP="0007266C"/>
          <w:p w14:paraId="084F52D3" w14:textId="77777777" w:rsidR="0007266C" w:rsidRDefault="00CF6522" w:rsidP="00CF6522">
            <w:pPr>
              <w:pStyle w:val="Heading2"/>
            </w:pPr>
            <w:r>
              <w:t>CERTIFICATIONS</w:t>
            </w:r>
          </w:p>
          <w:p w14:paraId="1AFAB4AA" w14:textId="77777777" w:rsidR="00CF6522" w:rsidRDefault="00CF6522" w:rsidP="00CF6522">
            <w:pPr>
              <w:pStyle w:val="ListParagraph"/>
              <w:numPr>
                <w:ilvl w:val="0"/>
                <w:numId w:val="9"/>
              </w:numPr>
            </w:pPr>
            <w:r>
              <w:t>Youth Parliament</w:t>
            </w:r>
          </w:p>
          <w:p w14:paraId="7D6C54AA" w14:textId="77777777" w:rsidR="00CF6522" w:rsidRDefault="00CF6522" w:rsidP="00CF6522">
            <w:pPr>
              <w:pStyle w:val="ListParagraph"/>
              <w:numPr>
                <w:ilvl w:val="0"/>
                <w:numId w:val="9"/>
              </w:numPr>
            </w:pPr>
            <w:r>
              <w:t>Robo race</w:t>
            </w:r>
          </w:p>
          <w:p w14:paraId="3CF3C524" w14:textId="77777777" w:rsidR="00CF6522" w:rsidRDefault="00CF6522" w:rsidP="00CF6522">
            <w:pPr>
              <w:pStyle w:val="ListParagraph"/>
              <w:numPr>
                <w:ilvl w:val="0"/>
                <w:numId w:val="9"/>
              </w:numPr>
            </w:pPr>
            <w:r>
              <w:t>Student Leadership Conclave</w:t>
            </w:r>
          </w:p>
          <w:p w14:paraId="33644698" w14:textId="77777777" w:rsidR="00CF6522" w:rsidRDefault="00CF6522" w:rsidP="00CF6522">
            <w:pPr>
              <w:pStyle w:val="ListParagraph"/>
              <w:numPr>
                <w:ilvl w:val="0"/>
                <w:numId w:val="9"/>
              </w:numPr>
            </w:pPr>
            <w:r>
              <w:t>3d Chandrayan Working Model Exhibition</w:t>
            </w:r>
          </w:p>
          <w:p w14:paraId="4AC31AFA" w14:textId="77777777" w:rsidR="00CF6522" w:rsidRDefault="00CF6522" w:rsidP="00CF6522">
            <w:pPr>
              <w:pStyle w:val="ListParagraph"/>
              <w:numPr>
                <w:ilvl w:val="0"/>
                <w:numId w:val="9"/>
              </w:numPr>
            </w:pPr>
            <w:r>
              <w:t>Internship Certificate of Gwalior Municipal Corporation</w:t>
            </w:r>
          </w:p>
          <w:p w14:paraId="18C12771" w14:textId="77777777" w:rsidR="00CF6522" w:rsidRDefault="00CF6522" w:rsidP="00CF6522">
            <w:pPr>
              <w:pStyle w:val="ListParagraph"/>
              <w:numPr>
                <w:ilvl w:val="0"/>
                <w:numId w:val="9"/>
              </w:numPr>
            </w:pPr>
            <w:r>
              <w:t xml:space="preserve">FEA Completion </w:t>
            </w:r>
          </w:p>
          <w:p w14:paraId="54957584" w14:textId="77777777" w:rsidR="00CF6522" w:rsidRDefault="00CF6522" w:rsidP="00CF6522">
            <w:pPr>
              <w:pStyle w:val="ListParagraph"/>
              <w:numPr>
                <w:ilvl w:val="0"/>
                <w:numId w:val="9"/>
              </w:numPr>
            </w:pPr>
            <w:r>
              <w:t>Technical Poster Presentation</w:t>
            </w:r>
          </w:p>
          <w:p w14:paraId="624A422B" w14:textId="2373A803" w:rsidR="00CF6522" w:rsidRPr="00CF6522" w:rsidRDefault="00CF6522" w:rsidP="00CF6522">
            <w:pPr>
              <w:pStyle w:val="ListParagraph"/>
              <w:numPr>
                <w:ilvl w:val="0"/>
                <w:numId w:val="9"/>
              </w:numPr>
            </w:pPr>
            <w:r>
              <w:t>Robotics Workshop</w:t>
            </w:r>
          </w:p>
        </w:tc>
      </w:tr>
    </w:tbl>
    <w:p w14:paraId="0BEB8A4D" w14:textId="77777777" w:rsidR="00535F87" w:rsidRPr="00173B36" w:rsidRDefault="00535F87" w:rsidP="00355D85"/>
    <w:sectPr w:rsidR="00535F87" w:rsidRPr="00173B36" w:rsidSect="00383A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AAB7F" w14:textId="77777777" w:rsidR="004B5DCD" w:rsidRDefault="004B5DCD" w:rsidP="00BA3E51">
      <w:r>
        <w:separator/>
      </w:r>
    </w:p>
  </w:endnote>
  <w:endnote w:type="continuationSeparator" w:id="0">
    <w:p w14:paraId="0FF72249" w14:textId="77777777" w:rsidR="004B5DCD" w:rsidRDefault="004B5DCD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612317" w14:textId="77777777" w:rsidR="00DB5449" w:rsidRDefault="00DB54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360D5" w14:textId="77777777" w:rsidR="00DB5449" w:rsidRDefault="00DB54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86A6F" w14:textId="77777777" w:rsidR="00DB5449" w:rsidRDefault="00DB5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DC3BA" w14:textId="77777777" w:rsidR="004B5DCD" w:rsidRDefault="004B5DCD" w:rsidP="00BA3E51">
      <w:r>
        <w:separator/>
      </w:r>
    </w:p>
  </w:footnote>
  <w:footnote w:type="continuationSeparator" w:id="0">
    <w:p w14:paraId="0DD00E81" w14:textId="77777777" w:rsidR="004B5DCD" w:rsidRDefault="004B5DCD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9465F" w14:textId="77777777" w:rsidR="00DB5449" w:rsidRDefault="00DB54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86CE5" w14:textId="77777777" w:rsidR="00DB5449" w:rsidRDefault="00DB54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B9B2C" w14:textId="77777777" w:rsidR="00DB5449" w:rsidRDefault="00DB54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527AE"/>
    <w:multiLevelType w:val="hybridMultilevel"/>
    <w:tmpl w:val="16504698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776E51"/>
    <w:multiLevelType w:val="hybridMultilevel"/>
    <w:tmpl w:val="D31A4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1157F6"/>
    <w:multiLevelType w:val="hybridMultilevel"/>
    <w:tmpl w:val="65AE45C0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5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67DA1"/>
    <w:multiLevelType w:val="hybridMultilevel"/>
    <w:tmpl w:val="A3765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526292"/>
    <w:multiLevelType w:val="hybridMultilevel"/>
    <w:tmpl w:val="9E1050A0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num w:numId="1" w16cid:durableId="388967709">
    <w:abstractNumId w:val="5"/>
  </w:num>
  <w:num w:numId="2" w16cid:durableId="1533415536">
    <w:abstractNumId w:val="3"/>
  </w:num>
  <w:num w:numId="3" w16cid:durableId="208617131">
    <w:abstractNumId w:val="7"/>
  </w:num>
  <w:num w:numId="4" w16cid:durableId="875656339">
    <w:abstractNumId w:val="1"/>
  </w:num>
  <w:num w:numId="5" w16cid:durableId="90047983">
    <w:abstractNumId w:val="6"/>
  </w:num>
  <w:num w:numId="6" w16cid:durableId="1835490640">
    <w:abstractNumId w:val="0"/>
  </w:num>
  <w:num w:numId="7" w16cid:durableId="1231309880">
    <w:abstractNumId w:val="4"/>
  </w:num>
  <w:num w:numId="8" w16cid:durableId="319846140">
    <w:abstractNumId w:val="8"/>
  </w:num>
  <w:num w:numId="9" w16cid:durableId="1693653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DCD"/>
    <w:rsid w:val="00021DEC"/>
    <w:rsid w:val="00041F8A"/>
    <w:rsid w:val="00045F2E"/>
    <w:rsid w:val="00055BBC"/>
    <w:rsid w:val="0007266C"/>
    <w:rsid w:val="00073BF3"/>
    <w:rsid w:val="00077FEB"/>
    <w:rsid w:val="000815A5"/>
    <w:rsid w:val="00081B51"/>
    <w:rsid w:val="000922BF"/>
    <w:rsid w:val="000A6E00"/>
    <w:rsid w:val="000B224D"/>
    <w:rsid w:val="000C7293"/>
    <w:rsid w:val="000D1D52"/>
    <w:rsid w:val="000D3891"/>
    <w:rsid w:val="000F3FE2"/>
    <w:rsid w:val="001235F6"/>
    <w:rsid w:val="00140582"/>
    <w:rsid w:val="00144334"/>
    <w:rsid w:val="00151DE9"/>
    <w:rsid w:val="00154F17"/>
    <w:rsid w:val="00157DB0"/>
    <w:rsid w:val="00173B36"/>
    <w:rsid w:val="00177BCB"/>
    <w:rsid w:val="001866E8"/>
    <w:rsid w:val="001E5794"/>
    <w:rsid w:val="001F6D5E"/>
    <w:rsid w:val="00210D27"/>
    <w:rsid w:val="00211913"/>
    <w:rsid w:val="00217454"/>
    <w:rsid w:val="002251C8"/>
    <w:rsid w:val="002333BC"/>
    <w:rsid w:val="0023600D"/>
    <w:rsid w:val="00241482"/>
    <w:rsid w:val="00247A85"/>
    <w:rsid w:val="002559D0"/>
    <w:rsid w:val="00261E7B"/>
    <w:rsid w:val="00262B06"/>
    <w:rsid w:val="00276ADF"/>
    <w:rsid w:val="00293BB8"/>
    <w:rsid w:val="002954B8"/>
    <w:rsid w:val="002A4A92"/>
    <w:rsid w:val="002A6A5C"/>
    <w:rsid w:val="002B0852"/>
    <w:rsid w:val="002B3493"/>
    <w:rsid w:val="002C0662"/>
    <w:rsid w:val="002D131D"/>
    <w:rsid w:val="002D5478"/>
    <w:rsid w:val="002E013D"/>
    <w:rsid w:val="002E417B"/>
    <w:rsid w:val="002F0125"/>
    <w:rsid w:val="00302AC1"/>
    <w:rsid w:val="00312BA5"/>
    <w:rsid w:val="00320ECB"/>
    <w:rsid w:val="00326FD3"/>
    <w:rsid w:val="003416F8"/>
    <w:rsid w:val="00344FC0"/>
    <w:rsid w:val="00345199"/>
    <w:rsid w:val="00353B04"/>
    <w:rsid w:val="00355D85"/>
    <w:rsid w:val="003764FC"/>
    <w:rsid w:val="00377A0D"/>
    <w:rsid w:val="00382737"/>
    <w:rsid w:val="00383ADA"/>
    <w:rsid w:val="003C38C3"/>
    <w:rsid w:val="003E02DA"/>
    <w:rsid w:val="003E1692"/>
    <w:rsid w:val="003E7783"/>
    <w:rsid w:val="003F1663"/>
    <w:rsid w:val="00417906"/>
    <w:rsid w:val="004230C7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9062D"/>
    <w:rsid w:val="004A1717"/>
    <w:rsid w:val="004A4C22"/>
    <w:rsid w:val="004A4C74"/>
    <w:rsid w:val="004B5DCD"/>
    <w:rsid w:val="004C3308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37768"/>
    <w:rsid w:val="00546258"/>
    <w:rsid w:val="005566E7"/>
    <w:rsid w:val="00560C7D"/>
    <w:rsid w:val="005632D5"/>
    <w:rsid w:val="00563EA8"/>
    <w:rsid w:val="00564622"/>
    <w:rsid w:val="00577416"/>
    <w:rsid w:val="00592DF4"/>
    <w:rsid w:val="00594E94"/>
    <w:rsid w:val="005A3E0B"/>
    <w:rsid w:val="005B3227"/>
    <w:rsid w:val="005C1E7C"/>
    <w:rsid w:val="005E77B1"/>
    <w:rsid w:val="006175E6"/>
    <w:rsid w:val="00645019"/>
    <w:rsid w:val="00646036"/>
    <w:rsid w:val="00654DC9"/>
    <w:rsid w:val="0067056E"/>
    <w:rsid w:val="0068094B"/>
    <w:rsid w:val="00685E20"/>
    <w:rsid w:val="00686284"/>
    <w:rsid w:val="006B26AB"/>
    <w:rsid w:val="006E4CB3"/>
    <w:rsid w:val="006F040E"/>
    <w:rsid w:val="006F6282"/>
    <w:rsid w:val="00712131"/>
    <w:rsid w:val="00716542"/>
    <w:rsid w:val="00716FB1"/>
    <w:rsid w:val="007337AD"/>
    <w:rsid w:val="0073402D"/>
    <w:rsid w:val="00755988"/>
    <w:rsid w:val="00772C66"/>
    <w:rsid w:val="00780ADA"/>
    <w:rsid w:val="00792D43"/>
    <w:rsid w:val="007B30FE"/>
    <w:rsid w:val="007B7A61"/>
    <w:rsid w:val="007E1FA8"/>
    <w:rsid w:val="007E6083"/>
    <w:rsid w:val="00812951"/>
    <w:rsid w:val="00820B7B"/>
    <w:rsid w:val="00824394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9071EB"/>
    <w:rsid w:val="00914419"/>
    <w:rsid w:val="00925015"/>
    <w:rsid w:val="009271FF"/>
    <w:rsid w:val="00962E61"/>
    <w:rsid w:val="00985134"/>
    <w:rsid w:val="00986331"/>
    <w:rsid w:val="009A6667"/>
    <w:rsid w:val="009B2B04"/>
    <w:rsid w:val="009C4C61"/>
    <w:rsid w:val="009C7105"/>
    <w:rsid w:val="00A122BB"/>
    <w:rsid w:val="00A300FD"/>
    <w:rsid w:val="00A37F9E"/>
    <w:rsid w:val="00A77120"/>
    <w:rsid w:val="00A839BE"/>
    <w:rsid w:val="00A92A90"/>
    <w:rsid w:val="00AB7FE5"/>
    <w:rsid w:val="00AC1E5A"/>
    <w:rsid w:val="00B14E21"/>
    <w:rsid w:val="00B46F0F"/>
    <w:rsid w:val="00B54AD3"/>
    <w:rsid w:val="00B55CE2"/>
    <w:rsid w:val="00B62B99"/>
    <w:rsid w:val="00B643D0"/>
    <w:rsid w:val="00B6642A"/>
    <w:rsid w:val="00B707BF"/>
    <w:rsid w:val="00B71E93"/>
    <w:rsid w:val="00B87E22"/>
    <w:rsid w:val="00BA3E51"/>
    <w:rsid w:val="00BB2D2C"/>
    <w:rsid w:val="00BB3142"/>
    <w:rsid w:val="00BB7A6A"/>
    <w:rsid w:val="00BD6049"/>
    <w:rsid w:val="00BD6E8F"/>
    <w:rsid w:val="00C155FC"/>
    <w:rsid w:val="00C3705E"/>
    <w:rsid w:val="00C52161"/>
    <w:rsid w:val="00C532FC"/>
    <w:rsid w:val="00C75D84"/>
    <w:rsid w:val="00C857CB"/>
    <w:rsid w:val="00CA5CD9"/>
    <w:rsid w:val="00CA7800"/>
    <w:rsid w:val="00CC25BF"/>
    <w:rsid w:val="00CC5ED4"/>
    <w:rsid w:val="00CE75B8"/>
    <w:rsid w:val="00CF6522"/>
    <w:rsid w:val="00CF7E63"/>
    <w:rsid w:val="00D04093"/>
    <w:rsid w:val="00D0794D"/>
    <w:rsid w:val="00D12400"/>
    <w:rsid w:val="00D140DF"/>
    <w:rsid w:val="00D170A9"/>
    <w:rsid w:val="00D23AC8"/>
    <w:rsid w:val="00D642C3"/>
    <w:rsid w:val="00D666BB"/>
    <w:rsid w:val="00D720DF"/>
    <w:rsid w:val="00D84359"/>
    <w:rsid w:val="00D91DAB"/>
    <w:rsid w:val="00D92ED4"/>
    <w:rsid w:val="00D94ABF"/>
    <w:rsid w:val="00DB5449"/>
    <w:rsid w:val="00DD7E40"/>
    <w:rsid w:val="00E20245"/>
    <w:rsid w:val="00E2301F"/>
    <w:rsid w:val="00E32A75"/>
    <w:rsid w:val="00E32D04"/>
    <w:rsid w:val="00E4379F"/>
    <w:rsid w:val="00E5183E"/>
    <w:rsid w:val="00E65596"/>
    <w:rsid w:val="00E67A2D"/>
    <w:rsid w:val="00EA0042"/>
    <w:rsid w:val="00EB1D1B"/>
    <w:rsid w:val="00EE0B6E"/>
    <w:rsid w:val="00EE1496"/>
    <w:rsid w:val="00F02D02"/>
    <w:rsid w:val="00F273BC"/>
    <w:rsid w:val="00F36875"/>
    <w:rsid w:val="00F51E3E"/>
    <w:rsid w:val="00F53B71"/>
    <w:rsid w:val="00F560AD"/>
    <w:rsid w:val="00F5786D"/>
    <w:rsid w:val="00F61BD1"/>
    <w:rsid w:val="00F716E1"/>
    <w:rsid w:val="00F908C3"/>
    <w:rsid w:val="00F91753"/>
    <w:rsid w:val="00FA631E"/>
    <w:rsid w:val="00FB1F01"/>
    <w:rsid w:val="00FC5837"/>
    <w:rsid w:val="00FE2094"/>
    <w:rsid w:val="00FF29AA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9FFEE"/>
  <w15:chartTrackingRefBased/>
  <w15:docId w15:val="{FEE6DB68-69D4-421D-BAF2-D686FF36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  <w:style w:type="character" w:styleId="UnresolvedMention">
    <w:name w:val="Unresolved Mention"/>
    <w:basedOn w:val="DefaultParagraphFont"/>
    <w:uiPriority w:val="99"/>
    <w:semiHidden/>
    <w:unhideWhenUsed/>
    <w:rsid w:val="004B5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mahakshrivastava180804@gmail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IZAN\AppData\Roaming\Microsoft\Templates\Modern%20nurs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441D30D251F49B38426A6AE2B218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1A509-A4D2-46D9-9081-6431A1D53800}"/>
      </w:docPartPr>
      <w:docPartBody>
        <w:p w:rsidR="00082E80" w:rsidRDefault="00082E80" w:rsidP="00082E80">
          <w:pPr>
            <w:pStyle w:val="2441D30D251F49B38426A6AE2B21886F"/>
          </w:pPr>
          <w:r w:rsidRPr="00E32D04">
            <w:t>CONTACT</w:t>
          </w:r>
        </w:p>
      </w:docPartBody>
    </w:docPart>
    <w:docPart>
      <w:docPartPr>
        <w:name w:val="32DFB8BAF0E8467A981539375BB4D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CF56-3693-43CD-AF85-9A2E830DD84B}"/>
      </w:docPartPr>
      <w:docPartBody>
        <w:p w:rsidR="00082E80" w:rsidRDefault="00082E80" w:rsidP="00082E80">
          <w:pPr>
            <w:pStyle w:val="32DFB8BAF0E8467A981539375BB4D0A2"/>
          </w:pPr>
          <w:r w:rsidRPr="00353B0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80"/>
    <w:rsid w:val="00082E80"/>
    <w:rsid w:val="00BD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564FCF9D3E4EC88CB21A200352BB11">
    <w:name w:val="35564FCF9D3E4EC88CB21A200352BB11"/>
  </w:style>
  <w:style w:type="paragraph" w:customStyle="1" w:styleId="166CDFA657F64751AB9D091BDB237B66">
    <w:name w:val="166CDFA657F64751AB9D091BDB237B66"/>
  </w:style>
  <w:style w:type="paragraph" w:customStyle="1" w:styleId="F0DD45453BDD4C079316E5B13AF64F23">
    <w:name w:val="F0DD45453BDD4C079316E5B13AF64F23"/>
  </w:style>
  <w:style w:type="paragraph" w:customStyle="1" w:styleId="B428193AAD4B412EAF5D38754E8B03C5">
    <w:name w:val="B428193AAD4B412EAF5D38754E8B03C5"/>
  </w:style>
  <w:style w:type="paragraph" w:customStyle="1" w:styleId="C15F1E30B93649D79D4064BB23B1AD6C">
    <w:name w:val="C15F1E30B93649D79D4064BB23B1AD6C"/>
  </w:style>
  <w:style w:type="paragraph" w:customStyle="1" w:styleId="2E9392A302F240AFB4C0E31523605A0C">
    <w:name w:val="2E9392A302F240AFB4C0E31523605A0C"/>
  </w:style>
  <w:style w:type="paragraph" w:customStyle="1" w:styleId="3F1124ACE45F4C6CBAD49A5C4C6C6939">
    <w:name w:val="3F1124ACE45F4C6CBAD49A5C4C6C6939"/>
  </w:style>
  <w:style w:type="paragraph" w:customStyle="1" w:styleId="C7445F7BB3204C8782566ABD3AFE061E">
    <w:name w:val="C7445F7BB3204C8782566ABD3AFE061E"/>
  </w:style>
  <w:style w:type="paragraph" w:customStyle="1" w:styleId="883DD3400E184FAE95A23C207BDD9AB6">
    <w:name w:val="883DD3400E184FAE95A23C207BDD9AB6"/>
  </w:style>
  <w:style w:type="paragraph" w:customStyle="1" w:styleId="5DCA1347A8C648D58C0EC8D9706FB1D8">
    <w:name w:val="5DCA1347A8C648D58C0EC8D9706FB1D8"/>
  </w:style>
  <w:style w:type="paragraph" w:customStyle="1" w:styleId="37B55498743C4FB697A5739BC31C7C2B">
    <w:name w:val="37B55498743C4FB697A5739BC31C7C2B"/>
  </w:style>
  <w:style w:type="paragraph" w:customStyle="1" w:styleId="4A3CAD4D966044499075BF3F96C97837">
    <w:name w:val="4A3CAD4D966044499075BF3F96C97837"/>
  </w:style>
  <w:style w:type="paragraph" w:customStyle="1" w:styleId="E5E5633D13D54737AF35072E40584715">
    <w:name w:val="E5E5633D13D54737AF35072E40584715"/>
  </w:style>
  <w:style w:type="paragraph" w:customStyle="1" w:styleId="CDFD75E450264A0DAD4951E629F83566">
    <w:name w:val="CDFD75E450264A0DAD4951E629F83566"/>
  </w:style>
  <w:style w:type="paragraph" w:customStyle="1" w:styleId="D7EB56EBFA93453A855B94F1D20B4C75">
    <w:name w:val="D7EB56EBFA93453A855B94F1D20B4C75"/>
  </w:style>
  <w:style w:type="paragraph" w:customStyle="1" w:styleId="4A817CC5D26E4989951E014CA40F000B">
    <w:name w:val="4A817CC5D26E4989951E014CA40F000B"/>
  </w:style>
  <w:style w:type="paragraph" w:customStyle="1" w:styleId="6F89643C449C43328EC6A992D7AEFF4D">
    <w:name w:val="6F89643C449C43328EC6A992D7AEFF4D"/>
  </w:style>
  <w:style w:type="paragraph" w:customStyle="1" w:styleId="2F5C56034F7E4C4AA7DC5F82C3036486">
    <w:name w:val="2F5C56034F7E4C4AA7DC5F82C3036486"/>
  </w:style>
  <w:style w:type="paragraph" w:customStyle="1" w:styleId="3797E7E1305B4E278CAF34CE3A30E2BA">
    <w:name w:val="3797E7E1305B4E278CAF34CE3A30E2BA"/>
  </w:style>
  <w:style w:type="character" w:styleId="Strong">
    <w:name w:val="Strong"/>
    <w:basedOn w:val="DefaultParagraphFont"/>
    <w:uiPriority w:val="22"/>
    <w:qFormat/>
    <w:rPr>
      <w:b/>
      <w:bCs/>
      <w:color w:val="BF8F00" w:themeColor="accent4" w:themeShade="BF"/>
    </w:rPr>
  </w:style>
  <w:style w:type="paragraph" w:customStyle="1" w:styleId="9794125F313C411F9A71F521B144F5F2">
    <w:name w:val="9794125F313C411F9A71F521B144F5F2"/>
  </w:style>
  <w:style w:type="paragraph" w:customStyle="1" w:styleId="00EED58CCD4446579D51170B2983E1FB">
    <w:name w:val="00EED58CCD4446579D51170B2983E1FB"/>
  </w:style>
  <w:style w:type="paragraph" w:customStyle="1" w:styleId="CB5274EEB40943B3AFA5F968FE093E8D">
    <w:name w:val="CB5274EEB40943B3AFA5F968FE093E8D"/>
  </w:style>
  <w:style w:type="paragraph" w:customStyle="1" w:styleId="47739599DA6E49558A9AC0F4E9913DCC">
    <w:name w:val="47739599DA6E49558A9AC0F4E9913DCC"/>
  </w:style>
  <w:style w:type="paragraph" w:customStyle="1" w:styleId="178A0D62537A44989DF41CE4EB1708AF">
    <w:name w:val="178A0D62537A44989DF41CE4EB1708AF"/>
  </w:style>
  <w:style w:type="paragraph" w:customStyle="1" w:styleId="586E59896BFF477884BC08E347DC196A">
    <w:name w:val="586E59896BFF477884BC08E347DC196A"/>
  </w:style>
  <w:style w:type="paragraph" w:customStyle="1" w:styleId="D9C47BA84DAB4C45850BCF3862CC00F6">
    <w:name w:val="D9C47BA84DAB4C45850BCF3862CC00F6"/>
  </w:style>
  <w:style w:type="paragraph" w:customStyle="1" w:styleId="856322F6B3364B5481035970A9F8402D">
    <w:name w:val="856322F6B3364B5481035970A9F8402D"/>
  </w:style>
  <w:style w:type="paragraph" w:customStyle="1" w:styleId="819F946D3734402993ED9AEA0F208F9B">
    <w:name w:val="819F946D3734402993ED9AEA0F208F9B"/>
    <w:rsid w:val="00082E80"/>
  </w:style>
  <w:style w:type="paragraph" w:customStyle="1" w:styleId="96203661B0FD4CF7ADABE8067D0FC128">
    <w:name w:val="96203661B0FD4CF7ADABE8067D0FC128"/>
    <w:rsid w:val="00082E80"/>
  </w:style>
  <w:style w:type="paragraph" w:customStyle="1" w:styleId="7116CD07922D49B29C679D6F2C0E9562">
    <w:name w:val="7116CD07922D49B29C679D6F2C0E9562"/>
    <w:rsid w:val="00082E80"/>
  </w:style>
  <w:style w:type="paragraph" w:customStyle="1" w:styleId="2441D30D251F49B38426A6AE2B21886F">
    <w:name w:val="2441D30D251F49B38426A6AE2B21886F"/>
    <w:rsid w:val="00082E80"/>
  </w:style>
  <w:style w:type="paragraph" w:customStyle="1" w:styleId="44E521F4D36B4EFAB194BCB1F78DA64F">
    <w:name w:val="44E521F4D36B4EFAB194BCB1F78DA64F"/>
    <w:rsid w:val="00082E80"/>
  </w:style>
  <w:style w:type="paragraph" w:customStyle="1" w:styleId="7897E35990054D9D84CE58CC7F7E9AB7">
    <w:name w:val="7897E35990054D9D84CE58CC7F7E9AB7"/>
    <w:rsid w:val="00082E80"/>
  </w:style>
  <w:style w:type="paragraph" w:customStyle="1" w:styleId="A172C4127D1D4D1883D30C76A3373352">
    <w:name w:val="A172C4127D1D4D1883D30C76A3373352"/>
    <w:rsid w:val="00082E80"/>
  </w:style>
  <w:style w:type="paragraph" w:customStyle="1" w:styleId="32DFB8BAF0E8467A981539375BB4D0A2">
    <w:name w:val="32DFB8BAF0E8467A981539375BB4D0A2"/>
    <w:rsid w:val="00082E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0AABA2-6C0C-45F7-A39F-40A9D9B0C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16E888-5B4C-4358-A803-7715D2D5FB8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04A46F5-F018-473E-8BF0-E6D92B88FCD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nursing resume</Template>
  <TotalTime>102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</dc:creator>
  <cp:keywords/>
  <dc:description/>
  <cp:lastModifiedBy>FIZAN SIRAJI</cp:lastModifiedBy>
  <cp:revision>1</cp:revision>
  <dcterms:created xsi:type="dcterms:W3CDTF">2024-11-19T07:10:00Z</dcterms:created>
  <dcterms:modified xsi:type="dcterms:W3CDTF">2024-11-19T08:52:00Z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